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Look w:val="0600" w:firstRow="0" w:lastRow="0" w:firstColumn="0" w:lastColumn="0" w:noHBand="1" w:noVBand="1"/>
      </w:tblPr>
      <w:tblGrid>
        <w:gridCol w:w="5395"/>
        <w:gridCol w:w="5395"/>
      </w:tblGrid>
      <w:tr w:rsidR="00A81248" w:rsidRPr="003A798E" w14:paraId="1A2E26D8" w14:textId="77777777" w:rsidTr="00FB65B8">
        <w:tc>
          <w:tcPr>
            <w:tcW w:w="5395" w:type="dxa"/>
          </w:tcPr>
          <w:p w14:paraId="3B6C0E28" w14:textId="77777777" w:rsidR="00A81248" w:rsidRPr="003A798E" w:rsidRDefault="00A81248" w:rsidP="00A81248">
            <w:pPr>
              <w:pStyle w:val="GraphicAnchor"/>
            </w:pPr>
          </w:p>
        </w:tc>
        <w:tc>
          <w:tcPr>
            <w:tcW w:w="5395" w:type="dxa"/>
          </w:tcPr>
          <w:p w14:paraId="3B67DA4A" w14:textId="77777777" w:rsidR="00A81248" w:rsidRPr="003A798E" w:rsidRDefault="00A81248" w:rsidP="00A81248">
            <w:pPr>
              <w:pStyle w:val="GraphicAnchor"/>
            </w:pPr>
          </w:p>
        </w:tc>
      </w:tr>
      <w:tr w:rsidR="00A81248" w:rsidRPr="003A798E" w14:paraId="6414AC5D" w14:textId="77777777" w:rsidTr="00FB65B8">
        <w:trPr>
          <w:trHeight w:val="2719"/>
        </w:trPr>
        <w:tc>
          <w:tcPr>
            <w:tcW w:w="5395" w:type="dxa"/>
          </w:tcPr>
          <w:p w14:paraId="7794FDC3" w14:textId="1873100A" w:rsidR="00A81248" w:rsidRPr="003A798E" w:rsidRDefault="00243ED9" w:rsidP="00C66528">
            <w:pPr>
              <w:pStyle w:val="Heading1"/>
            </w:pPr>
            <w:r>
              <w:t>LPL Website</w:t>
            </w:r>
          </w:p>
        </w:tc>
        <w:tc>
          <w:tcPr>
            <w:tcW w:w="5395" w:type="dxa"/>
          </w:tcPr>
          <w:p w14:paraId="29D8251E" w14:textId="77777777" w:rsidR="00A81248" w:rsidRPr="003A798E" w:rsidRDefault="00A81248"/>
        </w:tc>
      </w:tr>
      <w:tr w:rsidR="00A81248" w:rsidRPr="003A798E" w14:paraId="1E1D04CF" w14:textId="77777777" w:rsidTr="00FB65B8">
        <w:trPr>
          <w:trHeight w:val="8059"/>
        </w:trPr>
        <w:tc>
          <w:tcPr>
            <w:tcW w:w="5395" w:type="dxa"/>
          </w:tcPr>
          <w:p w14:paraId="08255C08" w14:textId="77777777" w:rsidR="00A81248" w:rsidRPr="003A798E" w:rsidRDefault="00A81248">
            <w:r w:rsidRPr="003A798E">
              <w:rPr>
                <w:noProof/>
                <w:lang w:eastAsia="en-AU"/>
              </w:rPr>
              <mc:AlternateContent>
                <mc:Choice Requires="wpg">
                  <w:drawing>
                    <wp:anchor distT="0" distB="0" distL="114300" distR="114300" simplePos="0" relativeHeight="251659264" behindDoc="1" locked="0" layoutInCell="1" allowOverlap="1" wp14:anchorId="771D344D" wp14:editId="366C5959">
                      <wp:simplePos x="0" y="0"/>
                      <wp:positionH relativeFrom="margin">
                        <wp:posOffset>-445477</wp:posOffset>
                      </wp:positionH>
                      <wp:positionV relativeFrom="page">
                        <wp:posOffset>-2242527</wp:posOffset>
                      </wp:positionV>
                      <wp:extent cx="7772400" cy="10054800"/>
                      <wp:effectExtent l="0" t="0" r="0" b="381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48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AFF6674" id="Group 1" o:spid="_x0000_s1026" style="position:absolute;margin-left:-35.1pt;margin-top:-176.6pt;width:612pt;height:791.7pt;z-index:-251657216;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c>
        <w:tc>
          <w:tcPr>
            <w:tcW w:w="5395" w:type="dxa"/>
          </w:tcPr>
          <w:p w14:paraId="1C485622" w14:textId="77777777" w:rsidR="00A81248" w:rsidRPr="003A798E" w:rsidRDefault="00A81248"/>
        </w:tc>
      </w:tr>
      <w:tr w:rsidR="00A81248" w:rsidRPr="003A798E" w14:paraId="2D65430E" w14:textId="77777777" w:rsidTr="00FB65B8">
        <w:trPr>
          <w:trHeight w:val="1299"/>
        </w:trPr>
        <w:tc>
          <w:tcPr>
            <w:tcW w:w="5395" w:type="dxa"/>
          </w:tcPr>
          <w:p w14:paraId="5A4E445A" w14:textId="77777777" w:rsidR="00A81248" w:rsidRPr="003A798E" w:rsidRDefault="00A81248"/>
        </w:tc>
        <w:tc>
          <w:tcPr>
            <w:tcW w:w="5395" w:type="dxa"/>
          </w:tcPr>
          <w:p w14:paraId="492F0F28" w14:textId="096E1963" w:rsidR="00A81248" w:rsidRPr="003A798E" w:rsidRDefault="00243ED9" w:rsidP="00C66528">
            <w:pPr>
              <w:pStyle w:val="Heading2"/>
            </w:pPr>
            <w:r>
              <w:t>24.10.2020</w:t>
            </w:r>
          </w:p>
        </w:tc>
      </w:tr>
      <w:tr w:rsidR="00A81248" w:rsidRPr="003A798E" w14:paraId="14FCAE4D" w14:textId="77777777" w:rsidTr="00FB65B8">
        <w:trPr>
          <w:trHeight w:val="1402"/>
        </w:trPr>
        <w:tc>
          <w:tcPr>
            <w:tcW w:w="5395" w:type="dxa"/>
          </w:tcPr>
          <w:p w14:paraId="20CA3B8A" w14:textId="77777777" w:rsidR="00A81248" w:rsidRPr="003A798E" w:rsidRDefault="00A81248"/>
        </w:tc>
        <w:tc>
          <w:tcPr>
            <w:tcW w:w="5395" w:type="dxa"/>
          </w:tcPr>
          <w:p w14:paraId="095AF39B" w14:textId="7C2BFEBB" w:rsidR="00A81248" w:rsidRPr="003A798E" w:rsidRDefault="00243ED9" w:rsidP="00A81248">
            <w:pPr>
              <w:pStyle w:val="Heading2"/>
            </w:pPr>
            <w:proofErr w:type="spellStart"/>
            <w:r>
              <w:t>Satriaana</w:t>
            </w:r>
            <w:proofErr w:type="spellEnd"/>
            <w:r w:rsidR="00C66528" w:rsidRPr="003A798E">
              <w:t xml:space="preserve"> </w:t>
            </w:r>
          </w:p>
          <w:p w14:paraId="014025F4" w14:textId="4370ABD1" w:rsidR="00A81248" w:rsidRPr="003A798E" w:rsidRDefault="00A81248" w:rsidP="00A81248">
            <w:pPr>
              <w:pStyle w:val="Heading2"/>
            </w:pPr>
          </w:p>
        </w:tc>
      </w:tr>
    </w:tbl>
    <w:p w14:paraId="3CB77D57" w14:textId="77777777" w:rsidR="000C4ED1" w:rsidRPr="003A798E" w:rsidRDefault="000C4ED1"/>
    <w:p w14:paraId="0960F964" w14:textId="77777777" w:rsidR="00FB65B8" w:rsidRPr="003A798E" w:rsidRDefault="00FB65B8" w:rsidP="00A24793"/>
    <w:p w14:paraId="684C288C" w14:textId="77777777" w:rsidR="00A24793" w:rsidRPr="003A798E" w:rsidRDefault="00A24793" w:rsidP="00A24793"/>
    <w:p w14:paraId="76A99857" w14:textId="581E1F2F" w:rsidR="00A24793" w:rsidRPr="005C55DD" w:rsidRDefault="00D144E2">
      <w:pPr>
        <w:rPr>
          <w:b/>
          <w:bCs/>
          <w:sz w:val="32"/>
          <w:szCs w:val="32"/>
          <w:u w:val="single"/>
        </w:rPr>
      </w:pPr>
      <w:r w:rsidRPr="005C55DD">
        <w:rPr>
          <w:b/>
          <w:bCs/>
          <w:sz w:val="32"/>
          <w:szCs w:val="32"/>
          <w:u w:val="single"/>
        </w:rPr>
        <w:t>Introduction</w:t>
      </w:r>
    </w:p>
    <w:p w14:paraId="777C5030" w14:textId="45E06732" w:rsidR="00A81248" w:rsidRDefault="00A81248"/>
    <w:p w14:paraId="4CE3B930" w14:textId="705735FB" w:rsidR="005C55DD" w:rsidRDefault="005C55DD">
      <w:r>
        <w:t xml:space="preserve">This is a prototype website for Lankan Premier League 2020. We developed this website as a single page website, rather than going to a multipage website. One reason is that it doesn’t take much time to load a single page compared to multiple pages.  </w:t>
      </w:r>
    </w:p>
    <w:p w14:paraId="5CBEC80E" w14:textId="1E0DB441" w:rsidR="005C55DD" w:rsidRDefault="005C55DD"/>
    <w:p w14:paraId="0EC8DC10" w14:textId="16F0D820" w:rsidR="005C55DD" w:rsidRDefault="005C55DD">
      <w:pPr>
        <w:rPr>
          <w:b/>
          <w:bCs/>
          <w:sz w:val="28"/>
          <w:szCs w:val="28"/>
          <w:u w:val="single"/>
        </w:rPr>
      </w:pPr>
      <w:r w:rsidRPr="005C55DD">
        <w:rPr>
          <w:b/>
          <w:bCs/>
          <w:sz w:val="28"/>
          <w:szCs w:val="28"/>
          <w:u w:val="single"/>
        </w:rPr>
        <w:t>Home page/Landing page</w:t>
      </w:r>
    </w:p>
    <w:p w14:paraId="309FF18F" w14:textId="0302BBB1" w:rsidR="005C55DD" w:rsidRDefault="005C55DD">
      <w:pPr>
        <w:rPr>
          <w:b/>
          <w:bCs/>
          <w:sz w:val="28"/>
          <w:szCs w:val="28"/>
          <w:u w:val="single"/>
        </w:rPr>
      </w:pPr>
    </w:p>
    <w:p w14:paraId="58A67976" w14:textId="3A2FB073" w:rsidR="005C55DD" w:rsidRDefault="00A90A85">
      <w:r>
        <w:rPr>
          <w:noProof/>
        </w:rPr>
        <w:drawing>
          <wp:inline distT="0" distB="0" distL="0" distR="0" wp14:anchorId="58A6577C" wp14:editId="51FEE1F7">
            <wp:extent cx="68580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194ED9C" w14:textId="77777777" w:rsidR="00A90A85" w:rsidRDefault="00A90A85"/>
    <w:p w14:paraId="1F91A301" w14:textId="4A912D63" w:rsidR="005C55DD" w:rsidRDefault="005C55DD">
      <w:r>
        <w:t>We used Blue and Yellow as our theme because they are the Sri Lankan Cricket Team colors</w:t>
      </w:r>
      <w:r w:rsidR="00A90A85">
        <w:t xml:space="preserve"> along with a slight insight of the Trophy</w:t>
      </w:r>
      <w:r>
        <w:t xml:space="preserve">. We wanted to highlight </w:t>
      </w:r>
      <w:r w:rsidR="00A90A85">
        <w:t xml:space="preserve">blue and yellow </w:t>
      </w:r>
      <w:r>
        <w:t>that because this league is organized by the Sri Lankan Cricket Council. And we used black in the white background for the left panel in order to give out UI a clean look/appearance.</w:t>
      </w:r>
    </w:p>
    <w:p w14:paraId="651E4735" w14:textId="559EB8C9" w:rsidR="00A90A85" w:rsidRDefault="00A90A85"/>
    <w:p w14:paraId="7411C822" w14:textId="77777777" w:rsidR="00A90A85" w:rsidRDefault="00A90A85">
      <w:pPr>
        <w:rPr>
          <w:b/>
          <w:bCs/>
          <w:sz w:val="32"/>
          <w:szCs w:val="32"/>
          <w:u w:val="single"/>
        </w:rPr>
      </w:pPr>
    </w:p>
    <w:p w14:paraId="1B3355B7" w14:textId="77777777" w:rsidR="00A90A85" w:rsidRDefault="00A90A85">
      <w:pPr>
        <w:rPr>
          <w:b/>
          <w:bCs/>
          <w:sz w:val="32"/>
          <w:szCs w:val="32"/>
          <w:u w:val="single"/>
        </w:rPr>
      </w:pPr>
    </w:p>
    <w:p w14:paraId="1A5C1DF2" w14:textId="77777777" w:rsidR="00A90A85" w:rsidRDefault="00A90A85">
      <w:pPr>
        <w:rPr>
          <w:b/>
          <w:bCs/>
          <w:sz w:val="32"/>
          <w:szCs w:val="32"/>
          <w:u w:val="single"/>
        </w:rPr>
      </w:pPr>
    </w:p>
    <w:p w14:paraId="17B5A938" w14:textId="77777777" w:rsidR="00A90A85" w:rsidRDefault="00A90A85">
      <w:pPr>
        <w:rPr>
          <w:b/>
          <w:bCs/>
          <w:sz w:val="32"/>
          <w:szCs w:val="32"/>
          <w:u w:val="single"/>
        </w:rPr>
      </w:pPr>
    </w:p>
    <w:p w14:paraId="65BA750E" w14:textId="77777777" w:rsidR="00A90A85" w:rsidRDefault="00A90A85">
      <w:pPr>
        <w:rPr>
          <w:b/>
          <w:bCs/>
          <w:sz w:val="32"/>
          <w:szCs w:val="32"/>
          <w:u w:val="single"/>
        </w:rPr>
      </w:pPr>
    </w:p>
    <w:p w14:paraId="7BACED1E" w14:textId="77777777" w:rsidR="00A90A85" w:rsidRDefault="00A90A85">
      <w:pPr>
        <w:rPr>
          <w:b/>
          <w:bCs/>
          <w:sz w:val="32"/>
          <w:szCs w:val="32"/>
          <w:u w:val="single"/>
        </w:rPr>
      </w:pPr>
    </w:p>
    <w:p w14:paraId="21F68FEA" w14:textId="77777777" w:rsidR="00A90A85" w:rsidRDefault="00A90A85">
      <w:pPr>
        <w:rPr>
          <w:b/>
          <w:bCs/>
          <w:sz w:val="32"/>
          <w:szCs w:val="32"/>
          <w:u w:val="single"/>
        </w:rPr>
      </w:pPr>
    </w:p>
    <w:p w14:paraId="7AD6C6DF" w14:textId="77777777" w:rsidR="00A90A85" w:rsidRDefault="00A90A85">
      <w:pPr>
        <w:rPr>
          <w:b/>
          <w:bCs/>
          <w:sz w:val="32"/>
          <w:szCs w:val="32"/>
          <w:u w:val="single"/>
        </w:rPr>
      </w:pPr>
    </w:p>
    <w:p w14:paraId="1C473D49" w14:textId="77777777" w:rsidR="00A90A85" w:rsidRDefault="00A90A85">
      <w:pPr>
        <w:rPr>
          <w:b/>
          <w:bCs/>
          <w:sz w:val="32"/>
          <w:szCs w:val="32"/>
          <w:u w:val="single"/>
        </w:rPr>
      </w:pPr>
    </w:p>
    <w:p w14:paraId="432CCD3B" w14:textId="77777777" w:rsidR="00A90A85" w:rsidRDefault="00A90A85">
      <w:pPr>
        <w:rPr>
          <w:b/>
          <w:bCs/>
          <w:sz w:val="32"/>
          <w:szCs w:val="32"/>
          <w:u w:val="single"/>
        </w:rPr>
      </w:pPr>
    </w:p>
    <w:p w14:paraId="4523CC83" w14:textId="7406C7D3" w:rsidR="00A90A85" w:rsidRDefault="00A90A85">
      <w:pPr>
        <w:rPr>
          <w:b/>
          <w:bCs/>
          <w:sz w:val="32"/>
          <w:szCs w:val="32"/>
          <w:u w:val="single"/>
        </w:rPr>
      </w:pPr>
      <w:r w:rsidRPr="00A90A85">
        <w:rPr>
          <w:b/>
          <w:bCs/>
          <w:sz w:val="32"/>
          <w:szCs w:val="32"/>
          <w:u w:val="single"/>
        </w:rPr>
        <w:t>News</w:t>
      </w:r>
    </w:p>
    <w:p w14:paraId="791F727E" w14:textId="46784B27" w:rsidR="00A90A85" w:rsidRDefault="00A90A85">
      <w:pPr>
        <w:rPr>
          <w:b/>
          <w:bCs/>
          <w:sz w:val="32"/>
          <w:szCs w:val="32"/>
          <w:u w:val="single"/>
        </w:rPr>
      </w:pPr>
    </w:p>
    <w:p w14:paraId="0FE7E8EB" w14:textId="468AE630" w:rsidR="00A90A85" w:rsidRPr="00A90A85" w:rsidRDefault="00A90A85">
      <w:pPr>
        <w:rPr>
          <w:b/>
          <w:bCs/>
          <w:sz w:val="32"/>
          <w:szCs w:val="32"/>
          <w:u w:val="single"/>
        </w:rPr>
      </w:pPr>
      <w:r>
        <w:rPr>
          <w:b/>
          <w:bCs/>
          <w:noProof/>
          <w:sz w:val="32"/>
          <w:szCs w:val="32"/>
          <w:u w:val="single"/>
        </w:rPr>
        <w:drawing>
          <wp:inline distT="0" distB="0" distL="0" distR="0" wp14:anchorId="740D037A" wp14:editId="17522CBC">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DE23DC3" w14:textId="3B680A87" w:rsidR="005C55DD" w:rsidRDefault="005C55DD"/>
    <w:p w14:paraId="52B2D0FC" w14:textId="77777777" w:rsidR="005C55DD" w:rsidRPr="005C55DD" w:rsidRDefault="005C55DD">
      <w:pPr>
        <w:rPr>
          <w:sz w:val="32"/>
          <w:szCs w:val="32"/>
        </w:rPr>
      </w:pPr>
    </w:p>
    <w:p w14:paraId="485684F5" w14:textId="0DFECCCD" w:rsidR="005C55DD" w:rsidRDefault="00A90A85">
      <w:r>
        <w:t>We used the same theme colors for this page also, along with black to contrast with the left menu panel. We used curve edged boxes because of the consistency of the UX, so whenever the user needs to find out anything, it is easy.</w:t>
      </w:r>
    </w:p>
    <w:p w14:paraId="03038089" w14:textId="3866B3C1" w:rsidR="00A90A85" w:rsidRDefault="00A90A85"/>
    <w:p w14:paraId="2FE37642" w14:textId="77777777" w:rsidR="00A90A85" w:rsidRDefault="00A90A85">
      <w:pPr>
        <w:rPr>
          <w:b/>
          <w:bCs/>
          <w:sz w:val="32"/>
          <w:szCs w:val="32"/>
          <w:u w:val="single"/>
        </w:rPr>
      </w:pPr>
    </w:p>
    <w:p w14:paraId="5FE2A442" w14:textId="77777777" w:rsidR="00A90A85" w:rsidRDefault="00A90A85">
      <w:pPr>
        <w:rPr>
          <w:b/>
          <w:bCs/>
          <w:sz w:val="32"/>
          <w:szCs w:val="32"/>
          <w:u w:val="single"/>
        </w:rPr>
      </w:pPr>
    </w:p>
    <w:p w14:paraId="4BE240D2" w14:textId="77777777" w:rsidR="00A90A85" w:rsidRDefault="00A90A85">
      <w:pPr>
        <w:rPr>
          <w:b/>
          <w:bCs/>
          <w:sz w:val="32"/>
          <w:szCs w:val="32"/>
          <w:u w:val="single"/>
        </w:rPr>
      </w:pPr>
    </w:p>
    <w:p w14:paraId="6B8F556B" w14:textId="77777777" w:rsidR="00A90A85" w:rsidRDefault="00A90A85">
      <w:pPr>
        <w:rPr>
          <w:b/>
          <w:bCs/>
          <w:sz w:val="32"/>
          <w:szCs w:val="32"/>
          <w:u w:val="single"/>
        </w:rPr>
      </w:pPr>
    </w:p>
    <w:p w14:paraId="70FB1227" w14:textId="77777777" w:rsidR="00A90A85" w:rsidRDefault="00A90A85">
      <w:pPr>
        <w:rPr>
          <w:b/>
          <w:bCs/>
          <w:sz w:val="32"/>
          <w:szCs w:val="32"/>
          <w:u w:val="single"/>
        </w:rPr>
      </w:pPr>
    </w:p>
    <w:p w14:paraId="388C1502" w14:textId="77777777" w:rsidR="00A90A85" w:rsidRDefault="00A90A85">
      <w:pPr>
        <w:rPr>
          <w:b/>
          <w:bCs/>
          <w:sz w:val="32"/>
          <w:szCs w:val="32"/>
          <w:u w:val="single"/>
        </w:rPr>
      </w:pPr>
    </w:p>
    <w:p w14:paraId="5B3F430F" w14:textId="77777777" w:rsidR="00A90A85" w:rsidRDefault="00A90A85">
      <w:pPr>
        <w:rPr>
          <w:b/>
          <w:bCs/>
          <w:sz w:val="32"/>
          <w:szCs w:val="32"/>
          <w:u w:val="single"/>
        </w:rPr>
      </w:pPr>
    </w:p>
    <w:p w14:paraId="052184E7" w14:textId="77777777" w:rsidR="00A90A85" w:rsidRDefault="00A90A85">
      <w:pPr>
        <w:rPr>
          <w:b/>
          <w:bCs/>
          <w:sz w:val="32"/>
          <w:szCs w:val="32"/>
          <w:u w:val="single"/>
        </w:rPr>
      </w:pPr>
    </w:p>
    <w:p w14:paraId="4122DBDE" w14:textId="77777777" w:rsidR="00A90A85" w:rsidRDefault="00A90A85">
      <w:pPr>
        <w:rPr>
          <w:b/>
          <w:bCs/>
          <w:sz w:val="32"/>
          <w:szCs w:val="32"/>
          <w:u w:val="single"/>
        </w:rPr>
      </w:pPr>
    </w:p>
    <w:p w14:paraId="1689FB4B" w14:textId="77777777" w:rsidR="00A90A85" w:rsidRDefault="00A90A85">
      <w:pPr>
        <w:rPr>
          <w:b/>
          <w:bCs/>
          <w:sz w:val="32"/>
          <w:szCs w:val="32"/>
          <w:u w:val="single"/>
        </w:rPr>
      </w:pPr>
    </w:p>
    <w:p w14:paraId="59A0A587" w14:textId="77777777" w:rsidR="00A90A85" w:rsidRDefault="00A90A85">
      <w:pPr>
        <w:rPr>
          <w:b/>
          <w:bCs/>
          <w:sz w:val="32"/>
          <w:szCs w:val="32"/>
          <w:u w:val="single"/>
        </w:rPr>
      </w:pPr>
    </w:p>
    <w:p w14:paraId="75D52179" w14:textId="77777777" w:rsidR="00A90A85" w:rsidRDefault="00A90A85">
      <w:pPr>
        <w:rPr>
          <w:b/>
          <w:bCs/>
          <w:sz w:val="32"/>
          <w:szCs w:val="32"/>
          <w:u w:val="single"/>
        </w:rPr>
      </w:pPr>
    </w:p>
    <w:p w14:paraId="1116D117" w14:textId="77777777" w:rsidR="00A90A85" w:rsidRDefault="00A90A85">
      <w:pPr>
        <w:rPr>
          <w:b/>
          <w:bCs/>
          <w:sz w:val="32"/>
          <w:szCs w:val="32"/>
          <w:u w:val="single"/>
        </w:rPr>
      </w:pPr>
    </w:p>
    <w:p w14:paraId="570ABE7E" w14:textId="0C721EDE" w:rsidR="00A90A85" w:rsidRDefault="00A90A85">
      <w:pPr>
        <w:rPr>
          <w:b/>
          <w:bCs/>
          <w:sz w:val="32"/>
          <w:szCs w:val="32"/>
          <w:u w:val="single"/>
        </w:rPr>
      </w:pPr>
      <w:r>
        <w:rPr>
          <w:b/>
          <w:bCs/>
          <w:sz w:val="32"/>
          <w:szCs w:val="32"/>
          <w:u w:val="single"/>
        </w:rPr>
        <w:lastRenderedPageBreak/>
        <w:t>Matches</w:t>
      </w:r>
    </w:p>
    <w:p w14:paraId="21FB8036" w14:textId="48725BF4" w:rsidR="00A90A85" w:rsidRDefault="00A90A85">
      <w:pPr>
        <w:rPr>
          <w:b/>
          <w:bCs/>
          <w:sz w:val="32"/>
          <w:szCs w:val="32"/>
          <w:u w:val="single"/>
        </w:rPr>
      </w:pPr>
    </w:p>
    <w:p w14:paraId="663E6C4A" w14:textId="336019CD" w:rsidR="00A90A85" w:rsidRDefault="00A90A85">
      <w:r>
        <w:rPr>
          <w:noProof/>
        </w:rPr>
        <w:drawing>
          <wp:inline distT="0" distB="0" distL="0" distR="0" wp14:anchorId="2281E82D" wp14:editId="38F69886">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8CA9B07" w14:textId="2A0E1E7F" w:rsidR="00A90A85" w:rsidRDefault="00A90A85"/>
    <w:p w14:paraId="7AB4BD68" w14:textId="7EB322BB" w:rsidR="00A90A85" w:rsidRDefault="00A90A85"/>
    <w:p w14:paraId="394869A7" w14:textId="2A0A001D" w:rsidR="00707A32" w:rsidRDefault="00707A32"/>
    <w:p w14:paraId="5CB32735" w14:textId="5FF411D1" w:rsidR="00707A32" w:rsidRDefault="00707A32"/>
    <w:p w14:paraId="315C588B" w14:textId="3EBD8943" w:rsidR="00707A32" w:rsidRDefault="00707A32"/>
    <w:p w14:paraId="0847B519" w14:textId="41FB26D2" w:rsidR="00707A32" w:rsidRDefault="00707A32"/>
    <w:p w14:paraId="5B0D1C9B" w14:textId="210F49BE" w:rsidR="00707A32" w:rsidRDefault="00707A32"/>
    <w:p w14:paraId="628CB2EC" w14:textId="4AB8EAB7" w:rsidR="00707A32" w:rsidRDefault="00707A32"/>
    <w:p w14:paraId="3311464C" w14:textId="38C2A6F4" w:rsidR="00707A32" w:rsidRDefault="00707A32"/>
    <w:p w14:paraId="1E8BB436" w14:textId="708D3FB9" w:rsidR="00707A32" w:rsidRDefault="00707A32"/>
    <w:p w14:paraId="75D2A0AD" w14:textId="2C6B1272" w:rsidR="00707A32" w:rsidRDefault="00707A32"/>
    <w:p w14:paraId="22AF7429" w14:textId="40080D14" w:rsidR="00707A32" w:rsidRDefault="00707A32"/>
    <w:p w14:paraId="0FEA9D59" w14:textId="36A31415" w:rsidR="00707A32" w:rsidRDefault="00707A32"/>
    <w:p w14:paraId="29463EAD" w14:textId="06DF2C8C" w:rsidR="00707A32" w:rsidRDefault="00707A32"/>
    <w:p w14:paraId="3ABCA517" w14:textId="72163FF7" w:rsidR="00707A32" w:rsidRDefault="00707A32"/>
    <w:p w14:paraId="5AA0D40D" w14:textId="66F3D129" w:rsidR="00707A32" w:rsidRDefault="00707A32"/>
    <w:p w14:paraId="32ABF4F3" w14:textId="09E0ED11" w:rsidR="00707A32" w:rsidRDefault="00707A32"/>
    <w:p w14:paraId="14F3500A" w14:textId="55523F36" w:rsidR="00707A32" w:rsidRDefault="00707A32"/>
    <w:p w14:paraId="4F4FE191" w14:textId="468D678B" w:rsidR="00707A32" w:rsidRDefault="00707A32"/>
    <w:p w14:paraId="39CA209B" w14:textId="1A519D5F" w:rsidR="00707A32" w:rsidRDefault="00707A32"/>
    <w:p w14:paraId="480F0ECB" w14:textId="04B74DF4" w:rsidR="00707A32" w:rsidRDefault="00707A32"/>
    <w:p w14:paraId="073632B5" w14:textId="4543EB8C" w:rsidR="00707A32" w:rsidRDefault="00707A32"/>
    <w:p w14:paraId="59B030A0" w14:textId="57465100" w:rsidR="00707A32" w:rsidRDefault="00707A32"/>
    <w:p w14:paraId="3F9E55E6" w14:textId="38523DC9" w:rsidR="00707A32" w:rsidRDefault="00707A32"/>
    <w:p w14:paraId="46190AB5" w14:textId="49BC8E8E" w:rsidR="00707A32" w:rsidRDefault="00707A32"/>
    <w:p w14:paraId="61B5BE64" w14:textId="1455F63F" w:rsidR="00707A32" w:rsidRDefault="00707A32"/>
    <w:p w14:paraId="40D4824A" w14:textId="397613BA" w:rsidR="00707A32" w:rsidRDefault="00707A32">
      <w:pPr>
        <w:rPr>
          <w:b/>
          <w:bCs/>
          <w:sz w:val="32"/>
          <w:szCs w:val="32"/>
          <w:u w:val="single"/>
        </w:rPr>
      </w:pPr>
      <w:r>
        <w:rPr>
          <w:b/>
          <w:bCs/>
          <w:sz w:val="32"/>
          <w:szCs w:val="32"/>
          <w:u w:val="single"/>
        </w:rPr>
        <w:lastRenderedPageBreak/>
        <w:t>Highlights</w:t>
      </w:r>
    </w:p>
    <w:p w14:paraId="01DF9D91" w14:textId="7AAC72BA" w:rsidR="00707A32" w:rsidRDefault="00707A32">
      <w:pPr>
        <w:rPr>
          <w:b/>
          <w:bCs/>
          <w:sz w:val="32"/>
          <w:szCs w:val="32"/>
          <w:u w:val="single"/>
        </w:rPr>
      </w:pPr>
    </w:p>
    <w:p w14:paraId="44BA4C79" w14:textId="5454B3EF" w:rsidR="00707A32" w:rsidRDefault="00707A32">
      <w:r>
        <w:rPr>
          <w:noProof/>
        </w:rPr>
        <w:drawing>
          <wp:inline distT="0" distB="0" distL="0" distR="0" wp14:anchorId="3EFBAAE1" wp14:editId="0BE05349">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087C12C" w14:textId="4DE5FCDF" w:rsidR="00707A32" w:rsidRDefault="00707A32"/>
    <w:p w14:paraId="0B22D965" w14:textId="52FABE20" w:rsidR="00707A32" w:rsidRDefault="00707A32"/>
    <w:p w14:paraId="785CA192" w14:textId="14AF56FA" w:rsidR="00707A32" w:rsidRDefault="00707A32"/>
    <w:p w14:paraId="25A86EE4" w14:textId="49B2F1E6" w:rsidR="00707A32" w:rsidRDefault="00707A32"/>
    <w:p w14:paraId="70F6F2EC" w14:textId="4CD236ED" w:rsidR="00707A32" w:rsidRDefault="00707A32"/>
    <w:p w14:paraId="37921138" w14:textId="79AB5321" w:rsidR="00707A32" w:rsidRDefault="00707A32"/>
    <w:p w14:paraId="3CA10543" w14:textId="0853A0F4" w:rsidR="00707A32" w:rsidRDefault="00707A32"/>
    <w:p w14:paraId="0B525A4E" w14:textId="715F1582" w:rsidR="00707A32" w:rsidRDefault="00707A32"/>
    <w:p w14:paraId="67C91EC0" w14:textId="29AD95C6" w:rsidR="00707A32" w:rsidRDefault="00707A32"/>
    <w:p w14:paraId="0357A799" w14:textId="54C543D1" w:rsidR="00707A32" w:rsidRDefault="00707A32"/>
    <w:p w14:paraId="2EC77B59" w14:textId="35D3D7AE" w:rsidR="00707A32" w:rsidRDefault="00707A32"/>
    <w:p w14:paraId="1B05F997" w14:textId="4F44E55B" w:rsidR="00707A32" w:rsidRDefault="00707A32"/>
    <w:p w14:paraId="211FA32F" w14:textId="55C414B8" w:rsidR="00707A32" w:rsidRDefault="00707A32"/>
    <w:p w14:paraId="5E5BBE18" w14:textId="0098841A" w:rsidR="00707A32" w:rsidRDefault="00707A32"/>
    <w:p w14:paraId="761083B4" w14:textId="72997B50" w:rsidR="00707A32" w:rsidRDefault="00707A32"/>
    <w:p w14:paraId="051C993D" w14:textId="352F5F4D" w:rsidR="00707A32" w:rsidRDefault="00707A32"/>
    <w:p w14:paraId="7567D1E7" w14:textId="2AEC8F51" w:rsidR="00707A32" w:rsidRDefault="00707A32"/>
    <w:p w14:paraId="5042EEC4" w14:textId="32CEB4F6" w:rsidR="00707A32" w:rsidRDefault="00707A32"/>
    <w:p w14:paraId="3F012074" w14:textId="2946C8E0" w:rsidR="00707A32" w:rsidRDefault="00707A32"/>
    <w:p w14:paraId="1B94FED6" w14:textId="3E0119D4" w:rsidR="00707A32" w:rsidRDefault="00707A32"/>
    <w:p w14:paraId="4B48BBCC" w14:textId="40595C86" w:rsidR="00707A32" w:rsidRDefault="00707A32"/>
    <w:p w14:paraId="3F3F4B3C" w14:textId="7A360C5E" w:rsidR="00707A32" w:rsidRDefault="00707A32"/>
    <w:p w14:paraId="06856E9C" w14:textId="47F0FEE9" w:rsidR="00707A32" w:rsidRDefault="00707A32"/>
    <w:p w14:paraId="036FF8E1" w14:textId="79AB871B" w:rsidR="00707A32" w:rsidRDefault="00707A32"/>
    <w:p w14:paraId="446B1FED" w14:textId="5CB4B085" w:rsidR="00707A32" w:rsidRDefault="00707A32"/>
    <w:p w14:paraId="7CFB8FBA" w14:textId="59C5DFF5" w:rsidR="00707A32" w:rsidRDefault="00707A32"/>
    <w:p w14:paraId="172DB0EB" w14:textId="72113444" w:rsidR="00707A32" w:rsidRDefault="00707A32">
      <w:pPr>
        <w:rPr>
          <w:b/>
          <w:bCs/>
          <w:sz w:val="32"/>
          <w:szCs w:val="32"/>
          <w:u w:val="single"/>
        </w:rPr>
      </w:pPr>
      <w:r>
        <w:rPr>
          <w:b/>
          <w:bCs/>
          <w:sz w:val="32"/>
          <w:szCs w:val="32"/>
          <w:u w:val="single"/>
        </w:rPr>
        <w:lastRenderedPageBreak/>
        <w:t>Stats</w:t>
      </w:r>
    </w:p>
    <w:p w14:paraId="190F0C4B" w14:textId="715748D3" w:rsidR="00707A32" w:rsidRDefault="00707A32">
      <w:pPr>
        <w:rPr>
          <w:b/>
          <w:bCs/>
          <w:sz w:val="32"/>
          <w:szCs w:val="32"/>
          <w:u w:val="single"/>
        </w:rPr>
      </w:pPr>
    </w:p>
    <w:p w14:paraId="3C91AD9B" w14:textId="2B19F7D3" w:rsidR="00707A32" w:rsidRPr="00707A32" w:rsidRDefault="00707A32">
      <w:pPr>
        <w:rPr>
          <w:b/>
          <w:bCs/>
          <w:u w:val="single"/>
        </w:rPr>
      </w:pPr>
      <w:bookmarkStart w:id="0" w:name="_GoBack"/>
      <w:bookmarkEnd w:id="0"/>
      <w:r>
        <w:rPr>
          <w:b/>
          <w:bCs/>
          <w:noProof/>
          <w:u w:val="single"/>
        </w:rPr>
        <w:drawing>
          <wp:inline distT="0" distB="0" distL="0" distR="0" wp14:anchorId="5816E19E" wp14:editId="4386F2B6">
            <wp:extent cx="6858000" cy="3857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sectPr w:rsidR="00707A32" w:rsidRPr="00707A32" w:rsidSect="00A24793">
      <w:footerReference w:type="even" r:id="rId14"/>
      <w:footerReference w:type="default" r:id="rId15"/>
      <w:pgSz w:w="12240" w:h="15840" w:code="1"/>
      <w:pgMar w:top="720" w:right="720" w:bottom="1080" w:left="720" w:header="709"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E5B2B4" w14:textId="77777777" w:rsidR="00FE4FE2" w:rsidRDefault="00FE4FE2" w:rsidP="001205A1">
      <w:r>
        <w:separator/>
      </w:r>
    </w:p>
  </w:endnote>
  <w:endnote w:type="continuationSeparator" w:id="0">
    <w:p w14:paraId="592BB4F4" w14:textId="77777777" w:rsidR="00FE4FE2" w:rsidRDefault="00FE4FE2"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7884697"/>
      <w:docPartObj>
        <w:docPartGallery w:val="Page Numbers (Bottom of Page)"/>
        <w:docPartUnique/>
      </w:docPartObj>
    </w:sdtPr>
    <w:sdtEndPr>
      <w:rPr>
        <w:rStyle w:val="PageNumber"/>
      </w:rPr>
    </w:sdtEndPr>
    <w:sdtContent>
      <w:p w14:paraId="5309187B" w14:textId="77777777" w:rsidR="001205A1" w:rsidRDefault="001205A1" w:rsidP="001739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B0740">
          <w:rPr>
            <w:rStyle w:val="PageNumber"/>
            <w:noProof/>
          </w:rPr>
          <w:t>2</w:t>
        </w:r>
        <w:r>
          <w:rPr>
            <w:rStyle w:val="PageNumber"/>
          </w:rPr>
          <w:fldChar w:fldCharType="end"/>
        </w:r>
      </w:p>
    </w:sdtContent>
  </w:sdt>
  <w:p w14:paraId="1EFD09D1" w14:textId="77777777" w:rsidR="001205A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1358343"/>
      <w:docPartObj>
        <w:docPartGallery w:val="Page Numbers (Bottom of Page)"/>
        <w:docPartUnique/>
      </w:docPartObj>
    </w:sdtPr>
    <w:sdtEndPr>
      <w:rPr>
        <w:rStyle w:val="PageNumber"/>
      </w:rPr>
    </w:sdtEndPr>
    <w:sdtContent>
      <w:p w14:paraId="5FF22E86" w14:textId="77777777" w:rsidR="001205A1" w:rsidRDefault="001205A1" w:rsidP="001739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66528">
          <w:rPr>
            <w:rStyle w:val="PageNumber"/>
            <w:noProof/>
          </w:rPr>
          <w:t>4</w:t>
        </w:r>
        <w:r>
          <w:rPr>
            <w:rStyle w:val="PageNumber"/>
          </w:rPr>
          <w:fldChar w:fldCharType="end"/>
        </w:r>
      </w:p>
    </w:sdtContent>
  </w:sdt>
  <w:tbl>
    <w:tblPr>
      <w:tblW w:w="0" w:type="auto"/>
      <w:tblLayout w:type="fixed"/>
      <w:tblCellMar>
        <w:left w:w="0" w:type="dxa"/>
        <w:right w:w="0" w:type="dxa"/>
      </w:tblCellMar>
      <w:tblLook w:val="0600" w:firstRow="0" w:lastRow="0" w:firstColumn="0" w:lastColumn="0" w:noHBand="1" w:noVBand="1"/>
    </w:tblPr>
    <w:tblGrid>
      <w:gridCol w:w="5395"/>
      <w:gridCol w:w="5395"/>
    </w:tblGrid>
    <w:tr w:rsidR="001205A1" w14:paraId="3ADAAB59" w14:textId="77777777" w:rsidTr="005F4F46">
      <w:tc>
        <w:tcPr>
          <w:tcW w:w="5395" w:type="dxa"/>
        </w:tcPr>
        <w:p w14:paraId="68EFC76F" w14:textId="77777777" w:rsidR="001205A1" w:rsidRPr="001205A1" w:rsidRDefault="00FE4FE2" w:rsidP="00C66528">
          <w:pPr>
            <w:pStyle w:val="Footer"/>
          </w:pPr>
          <w:sdt>
            <w:sdtPr>
              <w:rPr>
                <w:color w:val="7F7F7F" w:themeColor="text1" w:themeTint="80"/>
              </w:rPr>
              <w:id w:val="-94713725"/>
              <w:placeholder/>
              <w:temporary/>
              <w:showingPlcHdr/>
              <w15:appearance w15:val="hidden"/>
            </w:sdtPr>
            <w:sdtEndPr/>
            <w:sdtContent>
              <w:r w:rsidR="00C66528" w:rsidRPr="00FC49AE">
                <w:t>REPORT TITLE</w:t>
              </w:r>
            </w:sdtContent>
          </w:sdt>
        </w:p>
      </w:tc>
      <w:tc>
        <w:tcPr>
          <w:tcW w:w="5395" w:type="dxa"/>
        </w:tcPr>
        <w:p w14:paraId="51C2D7B9" w14:textId="77777777" w:rsidR="001205A1" w:rsidRPr="001205A1" w:rsidRDefault="001205A1" w:rsidP="001205A1">
          <w:pPr>
            <w:pStyle w:val="Footer"/>
          </w:pPr>
          <w:r w:rsidRPr="001205A1">
            <w:t xml:space="preserve">   </w:t>
          </w:r>
        </w:p>
      </w:tc>
    </w:tr>
  </w:tbl>
  <w:p w14:paraId="71EC58AF" w14:textId="77777777" w:rsidR="001205A1" w:rsidRDefault="001205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CB9EDD" w14:textId="77777777" w:rsidR="00FE4FE2" w:rsidRDefault="00FE4FE2" w:rsidP="001205A1">
      <w:r>
        <w:separator/>
      </w:r>
    </w:p>
  </w:footnote>
  <w:footnote w:type="continuationSeparator" w:id="0">
    <w:p w14:paraId="17ABDA2D" w14:textId="77777777" w:rsidR="00FE4FE2" w:rsidRDefault="00FE4FE2" w:rsidP="001205A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3ED9"/>
    <w:rsid w:val="000C4ED1"/>
    <w:rsid w:val="001205A1"/>
    <w:rsid w:val="00243ED9"/>
    <w:rsid w:val="002877E8"/>
    <w:rsid w:val="002E7C4E"/>
    <w:rsid w:val="0031055C"/>
    <w:rsid w:val="003405EF"/>
    <w:rsid w:val="00371EE1"/>
    <w:rsid w:val="003A798E"/>
    <w:rsid w:val="00425A99"/>
    <w:rsid w:val="004525D5"/>
    <w:rsid w:val="005C55DD"/>
    <w:rsid w:val="005E6B25"/>
    <w:rsid w:val="005F4F46"/>
    <w:rsid w:val="00606283"/>
    <w:rsid w:val="006277C3"/>
    <w:rsid w:val="006C60E6"/>
    <w:rsid w:val="00707A32"/>
    <w:rsid w:val="007B0740"/>
    <w:rsid w:val="007C1BAB"/>
    <w:rsid w:val="00A15CF7"/>
    <w:rsid w:val="00A24793"/>
    <w:rsid w:val="00A81248"/>
    <w:rsid w:val="00A90A85"/>
    <w:rsid w:val="00C66528"/>
    <w:rsid w:val="00C915F0"/>
    <w:rsid w:val="00D144E2"/>
    <w:rsid w:val="00FB65B8"/>
    <w:rsid w:val="00FC49AE"/>
    <w:rsid w:val="00FD2FC3"/>
    <w:rsid w:val="00FE4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E76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FC49AE"/>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C66528"/>
    <w:pPr>
      <w:keepNext/>
      <w:keepLines/>
      <w:outlineLvl w:val="1"/>
    </w:pPr>
    <w:rPr>
      <w:rFonts w:eastAsiaTheme="majorEastAsia" w:cstheme="majorBidi"/>
      <w:i/>
      <w:color w:val="00C1C7" w:themeColor="accent2"/>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C66528"/>
    <w:rPr>
      <w:rFonts w:eastAsiaTheme="majorEastAsia" w:cstheme="majorBidi"/>
      <w:i/>
      <w:color w:val="00C1C7" w:themeColor="accent2"/>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customXml" Target="../customXml/item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hu\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EF425F07-5221-4468-81DD-0F0C28E7FD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Jazzy student report</Template>
  <TotalTime>0</TotalTime>
  <Pages>6</Pages>
  <Words>156</Words>
  <Characters>893</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2020-10-24T08:07:00Z</dcterms:created>
  <dcterms:modified xsi:type="dcterms:W3CDTF">2020-10-24T09:47:00Z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